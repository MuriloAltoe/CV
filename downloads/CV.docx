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51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0"/>
        <w:gridCol w:w="2710"/>
        <w:gridCol w:w="3552"/>
      </w:tblGrid>
      <w:tr w:rsidR="00F316AD" w:rsidRPr="003047E5" w14:paraId="05D90E19" w14:textId="77777777" w:rsidTr="00471658">
        <w:trPr>
          <w:trHeight w:val="1102"/>
          <w:jc w:val="center"/>
        </w:trPr>
        <w:tc>
          <w:tcPr>
            <w:tcW w:w="10512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64FDF9CD" w14:textId="1102185A" w:rsidR="00F316AD" w:rsidRPr="003047E5" w:rsidRDefault="00A64E76" w:rsidP="00F316AD">
            <w:pPr>
              <w:pStyle w:val="Ttulo"/>
              <w:rPr>
                <w:lang w:val="pt-BR"/>
              </w:rPr>
            </w:pPr>
            <w:r>
              <w:rPr>
                <w:lang w:val="pt-BR" w:bidi="pt-BR"/>
              </w:rPr>
              <w:t>MURILO</w:t>
            </w:r>
            <w:r w:rsidR="00D20DA9" w:rsidRPr="003047E5">
              <w:rPr>
                <w:lang w:val="pt-BR" w:bidi="pt-BR"/>
              </w:rPr>
              <w:t xml:space="preserve"> </w:t>
            </w:r>
            <w:r>
              <w:rPr>
                <w:lang w:val="pt-BR" w:bidi="pt-BR"/>
              </w:rPr>
              <w:t>A</w:t>
            </w:r>
            <w:r>
              <w:rPr>
                <w:lang w:val="pt-BR"/>
              </w:rPr>
              <w:t>UGUSTO</w:t>
            </w:r>
            <w:r w:rsidR="006C363F">
              <w:rPr>
                <w:lang w:val="pt-BR"/>
              </w:rPr>
              <w:t xml:space="preserve"> ALTOÉ LEME</w:t>
            </w:r>
          </w:p>
          <w:p w14:paraId="7E650E0D" w14:textId="72CD4587" w:rsidR="00F316AD" w:rsidRPr="003047E5" w:rsidRDefault="006C363F" w:rsidP="00D20DA9">
            <w:pPr>
              <w:pStyle w:val="Subttulo"/>
              <w:rPr>
                <w:lang w:val="pt-BR"/>
              </w:rPr>
            </w:pPr>
            <w:r w:rsidRPr="006C363F">
              <w:rPr>
                <w:lang w:val="pt-BR"/>
              </w:rPr>
              <w:t xml:space="preserve">TÉCNICO DE </w:t>
            </w:r>
            <w:r w:rsidR="0057672E">
              <w:rPr>
                <w:lang w:val="pt-BR"/>
              </w:rPr>
              <w:t>DESENVOLVIMENTO DE SISTEMAS</w:t>
            </w:r>
          </w:p>
        </w:tc>
      </w:tr>
      <w:tr w:rsidR="00A64E76" w:rsidRPr="003047E5" w14:paraId="4E9BBF63" w14:textId="77777777" w:rsidTr="00F26D94">
        <w:trPr>
          <w:trHeight w:val="626"/>
          <w:jc w:val="center"/>
        </w:trPr>
        <w:tc>
          <w:tcPr>
            <w:tcW w:w="4250" w:type="dxa"/>
            <w:tcBorders>
              <w:top w:val="single" w:sz="24" w:space="0" w:color="BF9268" w:themeColor="accent2"/>
            </w:tcBorders>
            <w:vAlign w:val="center"/>
          </w:tcPr>
          <w:p w14:paraId="72FE94D8" w14:textId="3C361D9C" w:rsidR="00F316AD" w:rsidRPr="003047E5" w:rsidRDefault="00A64E76" w:rsidP="00D20DA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Rua Jacinto </w:t>
            </w:r>
            <w:proofErr w:type="spellStart"/>
            <w:r>
              <w:rPr>
                <w:lang w:val="pt-BR"/>
              </w:rPr>
              <w:t>Fiocco</w:t>
            </w:r>
            <w:proofErr w:type="spellEnd"/>
            <w:r>
              <w:rPr>
                <w:lang w:val="pt-BR"/>
              </w:rPr>
              <w:t>, 40</w:t>
            </w:r>
          </w:p>
        </w:tc>
        <w:tc>
          <w:tcPr>
            <w:tcW w:w="2710" w:type="dxa"/>
            <w:tcBorders>
              <w:top w:val="single" w:sz="24" w:space="0" w:color="BF9268" w:themeColor="accent2"/>
            </w:tcBorders>
            <w:vAlign w:val="center"/>
          </w:tcPr>
          <w:p w14:paraId="2BA1126A" w14:textId="462A2D41" w:rsidR="00F316AD" w:rsidRPr="003047E5" w:rsidRDefault="00A64E76" w:rsidP="00D20DA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(19) 9 9217-6973</w:t>
            </w:r>
          </w:p>
        </w:tc>
        <w:tc>
          <w:tcPr>
            <w:tcW w:w="3552" w:type="dxa"/>
            <w:tcBorders>
              <w:top w:val="single" w:sz="24" w:space="0" w:color="BF9268" w:themeColor="accent2"/>
            </w:tcBorders>
            <w:vAlign w:val="center"/>
          </w:tcPr>
          <w:p w14:paraId="5D4C2E5E" w14:textId="1826B63D" w:rsidR="00F316AD" w:rsidRPr="003047E5" w:rsidRDefault="00805845" w:rsidP="006C363F">
            <w:pPr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m</w:t>
            </w:r>
            <w:r w:rsidR="00A64E76">
              <w:rPr>
                <w:lang w:val="pt-BR" w:bidi="pt-BR"/>
              </w:rPr>
              <w:t>uriloaleme</w:t>
            </w:r>
            <w:r w:rsidR="007868EB">
              <w:rPr>
                <w:lang w:val="pt-BR" w:bidi="pt-BR"/>
              </w:rPr>
              <w:t>1</w:t>
            </w:r>
            <w:r w:rsidR="00A64E76">
              <w:rPr>
                <w:lang w:val="pt-BR" w:bidi="pt-BR"/>
              </w:rPr>
              <w:t>7@gmai</w:t>
            </w:r>
            <w:r w:rsidR="006C363F">
              <w:rPr>
                <w:lang w:val="pt-BR" w:bidi="pt-BR"/>
              </w:rPr>
              <w:t>l</w:t>
            </w:r>
            <w:r w:rsidR="00A64E76">
              <w:rPr>
                <w:lang w:val="pt-BR" w:bidi="pt-BR"/>
              </w:rPr>
              <w:t>.com</w:t>
            </w:r>
          </w:p>
        </w:tc>
      </w:tr>
      <w:tr w:rsidR="00A64E76" w:rsidRPr="003047E5" w14:paraId="2A4CCF57" w14:textId="77777777" w:rsidTr="00F26D94">
        <w:trPr>
          <w:trHeight w:val="178"/>
          <w:jc w:val="center"/>
        </w:trPr>
        <w:tc>
          <w:tcPr>
            <w:tcW w:w="4250" w:type="dxa"/>
            <w:tcBorders>
              <w:bottom w:val="single" w:sz="18" w:space="0" w:color="BF9268" w:themeColor="accent2"/>
            </w:tcBorders>
          </w:tcPr>
          <w:p w14:paraId="480A20BE" w14:textId="77777777" w:rsidR="00CD50FD" w:rsidRPr="003047E5" w:rsidRDefault="00CD50FD" w:rsidP="00CD50FD">
            <w:pPr>
              <w:rPr>
                <w:lang w:val="pt-BR"/>
              </w:rPr>
            </w:pPr>
          </w:p>
        </w:tc>
        <w:tc>
          <w:tcPr>
            <w:tcW w:w="2710" w:type="dxa"/>
            <w:vMerge w:val="restart"/>
            <w:shd w:val="clear" w:color="auto" w:fill="303848" w:themeFill="accent1"/>
            <w:vAlign w:val="center"/>
          </w:tcPr>
          <w:p w14:paraId="4796E274" w14:textId="77777777" w:rsidR="00CD50FD" w:rsidRPr="003047E5" w:rsidRDefault="00B71196" w:rsidP="00D20DA9">
            <w:pPr>
              <w:pStyle w:val="Ttulo1"/>
              <w:rPr>
                <w:lang w:val="pt-BR"/>
              </w:rPr>
            </w:pPr>
            <w:sdt>
              <w:sdtPr>
                <w:rPr>
                  <w:lang w:val="pt-BR"/>
                </w:rPr>
                <w:id w:val="1460613821"/>
                <w:placeholder>
                  <w:docPart w:val="789D160EF9074D4D9A1D89B93231768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3047E5">
                  <w:rPr>
                    <w:lang w:val="pt-BR" w:bidi="pt-BR"/>
                  </w:rPr>
                  <w:t>OBJETIVO</w:t>
                </w:r>
              </w:sdtContent>
            </w:sdt>
          </w:p>
        </w:tc>
        <w:tc>
          <w:tcPr>
            <w:tcW w:w="3552" w:type="dxa"/>
            <w:tcBorders>
              <w:bottom w:val="single" w:sz="18" w:space="0" w:color="BF9268" w:themeColor="accent2"/>
            </w:tcBorders>
          </w:tcPr>
          <w:p w14:paraId="027A5649" w14:textId="77777777" w:rsidR="00CD50FD" w:rsidRPr="003047E5" w:rsidRDefault="00CD50FD">
            <w:pPr>
              <w:rPr>
                <w:lang w:val="pt-BR"/>
              </w:rPr>
            </w:pPr>
          </w:p>
        </w:tc>
      </w:tr>
      <w:tr w:rsidR="00A64E76" w:rsidRPr="003047E5" w14:paraId="0B65EA70" w14:textId="77777777" w:rsidTr="00F26D94">
        <w:trPr>
          <w:trHeight w:val="178"/>
          <w:jc w:val="center"/>
        </w:trPr>
        <w:tc>
          <w:tcPr>
            <w:tcW w:w="4250" w:type="dxa"/>
            <w:tcBorders>
              <w:top w:val="single" w:sz="18" w:space="0" w:color="BF9268" w:themeColor="accent2"/>
            </w:tcBorders>
          </w:tcPr>
          <w:p w14:paraId="5FBB0583" w14:textId="77777777" w:rsidR="00CD50FD" w:rsidRPr="003047E5" w:rsidRDefault="00CD50FD" w:rsidP="00CD50FD">
            <w:pPr>
              <w:rPr>
                <w:lang w:val="pt-BR"/>
              </w:rPr>
            </w:pPr>
          </w:p>
        </w:tc>
        <w:tc>
          <w:tcPr>
            <w:tcW w:w="2710" w:type="dxa"/>
            <w:vMerge/>
            <w:shd w:val="clear" w:color="auto" w:fill="303848" w:themeFill="accent1"/>
            <w:vAlign w:val="center"/>
          </w:tcPr>
          <w:p w14:paraId="24CF5952" w14:textId="77777777" w:rsidR="00CD50FD" w:rsidRPr="003047E5" w:rsidRDefault="00CD50FD" w:rsidP="0040233B">
            <w:pPr>
              <w:pStyle w:val="Ttulo1"/>
              <w:rPr>
                <w:lang w:val="pt-BR"/>
              </w:rPr>
            </w:pPr>
          </w:p>
        </w:tc>
        <w:tc>
          <w:tcPr>
            <w:tcW w:w="3552" w:type="dxa"/>
            <w:tcBorders>
              <w:top w:val="single" w:sz="18" w:space="0" w:color="BF9268" w:themeColor="accent2"/>
            </w:tcBorders>
          </w:tcPr>
          <w:p w14:paraId="41A25364" w14:textId="77777777" w:rsidR="00CD50FD" w:rsidRPr="003047E5" w:rsidRDefault="00CD50FD">
            <w:pPr>
              <w:rPr>
                <w:noProof/>
                <w:lang w:val="pt-BR"/>
              </w:rPr>
            </w:pPr>
          </w:p>
        </w:tc>
      </w:tr>
      <w:tr w:rsidR="0040233B" w:rsidRPr="003047E5" w14:paraId="1E22A9F9" w14:textId="77777777" w:rsidTr="00471658">
        <w:trPr>
          <w:trHeight w:val="1543"/>
          <w:jc w:val="center"/>
        </w:trPr>
        <w:tc>
          <w:tcPr>
            <w:tcW w:w="10512" w:type="dxa"/>
            <w:gridSpan w:val="3"/>
            <w:vAlign w:val="center"/>
          </w:tcPr>
          <w:p w14:paraId="5FDF8C9F" w14:textId="4C48AA57" w:rsidR="0040233B" w:rsidRPr="003047E5" w:rsidRDefault="006C363F" w:rsidP="00D20DA9">
            <w:pPr>
              <w:pStyle w:val="Texto"/>
              <w:rPr>
                <w:lang w:val="pt-BR"/>
              </w:rPr>
            </w:pPr>
            <w:r>
              <w:rPr>
                <w:lang w:val="pt-BR"/>
              </w:rPr>
              <w:t>Evoluir na carreira como profissional</w:t>
            </w:r>
            <w:r w:rsidR="00501EE9">
              <w:rPr>
                <w:lang w:val="pt-BR"/>
              </w:rPr>
              <w:t xml:space="preserve"> de informática, e adquirir novas experiencias. Acredito que esta vaga me ajudará a obter um novo panorama sobre o setor. </w:t>
            </w:r>
          </w:p>
        </w:tc>
      </w:tr>
      <w:tr w:rsidR="00A64E76" w:rsidRPr="003047E5" w14:paraId="3F8F0AD5" w14:textId="77777777" w:rsidTr="00F26D94">
        <w:trPr>
          <w:trHeight w:val="70"/>
          <w:jc w:val="center"/>
        </w:trPr>
        <w:tc>
          <w:tcPr>
            <w:tcW w:w="4250" w:type="dxa"/>
            <w:vMerge w:val="restart"/>
            <w:shd w:val="clear" w:color="auto" w:fill="F2F2F2" w:themeFill="background1" w:themeFillShade="F2"/>
            <w:vAlign w:val="center"/>
          </w:tcPr>
          <w:p w14:paraId="32DF72C0" w14:textId="77777777" w:rsidR="00CD50FD" w:rsidRPr="003047E5" w:rsidRDefault="00B71196" w:rsidP="00D20DA9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id w:val="-1907296240"/>
                <w:placeholder>
                  <w:docPart w:val="EFBB87CB3AAE4B438EB05DFC4DD74D9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3047E5">
                  <w:rPr>
                    <w:lang w:val="pt-BR" w:bidi="pt-BR"/>
                  </w:rPr>
                  <w:t>FORMAÇÃO</w:t>
                </w:r>
              </w:sdtContent>
            </w:sdt>
            <w:r w:rsidR="00D26A79" w:rsidRPr="003047E5">
              <w:rPr>
                <w:lang w:val="pt-BR" w:bidi="pt-BR"/>
              </w:rPr>
              <w:t xml:space="preserve"> </w:t>
            </w:r>
            <w:sdt>
              <w:sdtPr>
                <w:rPr>
                  <w:rStyle w:val="Destacar"/>
                  <w:lang w:val="pt-BR"/>
                </w:rPr>
                <w:id w:val="-908075200"/>
                <w:placeholder>
                  <w:docPart w:val="AC2A76D3E13F4A8FBC24AA8B7C31E402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Destacar"/>
                </w:rPr>
              </w:sdtEndPr>
              <w:sdtContent>
                <w:r w:rsidR="00D26A79" w:rsidRPr="003047E5">
                  <w:rPr>
                    <w:rStyle w:val="Destacar"/>
                    <w:lang w:val="pt-BR" w:bidi="pt-BR"/>
                  </w:rPr>
                  <w:t>—</w:t>
                </w:r>
              </w:sdtContent>
            </w:sdt>
          </w:p>
        </w:tc>
        <w:tc>
          <w:tcPr>
            <w:tcW w:w="2710" w:type="dxa"/>
            <w:vMerge w:val="restart"/>
            <w:shd w:val="clear" w:color="auto" w:fill="303848" w:themeFill="accent1"/>
            <w:vAlign w:val="center"/>
          </w:tcPr>
          <w:p w14:paraId="4141F98E" w14:textId="25630758" w:rsidR="00CD50FD" w:rsidRPr="003047E5" w:rsidRDefault="00F26D94" w:rsidP="00D20DA9">
            <w:pPr>
              <w:pStyle w:val="Ttulo1"/>
              <w:rPr>
                <w:lang w:val="pt-BR"/>
              </w:rPr>
            </w:pPr>
            <w:r>
              <w:rPr>
                <w:lang w:val="pt-BR"/>
              </w:rPr>
              <w:t>PRINCIPAIS HABILIDADES</w:t>
            </w:r>
          </w:p>
        </w:tc>
        <w:tc>
          <w:tcPr>
            <w:tcW w:w="3552" w:type="dxa"/>
            <w:tcBorders>
              <w:bottom w:val="single" w:sz="18" w:space="0" w:color="BF9268" w:themeColor="accent2"/>
            </w:tcBorders>
          </w:tcPr>
          <w:p w14:paraId="1B0F9335" w14:textId="77777777" w:rsidR="00CD50FD" w:rsidRPr="003047E5" w:rsidRDefault="00CD50FD">
            <w:pPr>
              <w:rPr>
                <w:lang w:val="pt-BR"/>
              </w:rPr>
            </w:pPr>
          </w:p>
        </w:tc>
      </w:tr>
      <w:tr w:rsidR="00A64E76" w:rsidRPr="003047E5" w14:paraId="1F2DE6D0" w14:textId="77777777" w:rsidTr="00F26D94">
        <w:trPr>
          <w:trHeight w:val="382"/>
          <w:jc w:val="center"/>
        </w:trPr>
        <w:tc>
          <w:tcPr>
            <w:tcW w:w="4250" w:type="dxa"/>
            <w:vMerge/>
            <w:shd w:val="clear" w:color="auto" w:fill="F2F2F2" w:themeFill="background1" w:themeFillShade="F2"/>
            <w:vAlign w:val="center"/>
          </w:tcPr>
          <w:p w14:paraId="6D9F5828" w14:textId="77777777" w:rsidR="00CD50FD" w:rsidRPr="003047E5" w:rsidRDefault="00CD50FD" w:rsidP="0040233B">
            <w:pPr>
              <w:pStyle w:val="Ttulo2"/>
              <w:rPr>
                <w:lang w:val="pt-BR"/>
              </w:rPr>
            </w:pPr>
          </w:p>
        </w:tc>
        <w:tc>
          <w:tcPr>
            <w:tcW w:w="2710" w:type="dxa"/>
            <w:vMerge/>
            <w:shd w:val="clear" w:color="auto" w:fill="303848" w:themeFill="accent1"/>
            <w:vAlign w:val="center"/>
          </w:tcPr>
          <w:p w14:paraId="1505DB03" w14:textId="77777777" w:rsidR="00CD50FD" w:rsidRPr="003047E5" w:rsidRDefault="00CD50FD" w:rsidP="0040233B">
            <w:pPr>
              <w:pStyle w:val="Ttulo1"/>
              <w:rPr>
                <w:lang w:val="pt-BR"/>
              </w:rPr>
            </w:pPr>
          </w:p>
        </w:tc>
        <w:tc>
          <w:tcPr>
            <w:tcW w:w="3552" w:type="dxa"/>
          </w:tcPr>
          <w:p w14:paraId="1CAFCBE6" w14:textId="77777777" w:rsidR="00CD50FD" w:rsidRPr="003047E5" w:rsidRDefault="00CD50FD">
            <w:pPr>
              <w:rPr>
                <w:lang w:val="pt-BR"/>
              </w:rPr>
            </w:pPr>
          </w:p>
        </w:tc>
      </w:tr>
      <w:tr w:rsidR="00A64E76" w:rsidRPr="003047E5" w14:paraId="68B94738" w14:textId="77777777" w:rsidTr="00F26D94">
        <w:trPr>
          <w:trHeight w:val="5649"/>
          <w:jc w:val="center"/>
        </w:trPr>
        <w:tc>
          <w:tcPr>
            <w:tcW w:w="4250" w:type="dxa"/>
            <w:shd w:val="clear" w:color="auto" w:fill="F2F2F2" w:themeFill="background1" w:themeFillShade="F2"/>
          </w:tcPr>
          <w:p w14:paraId="5E9E3F69" w14:textId="038E7292" w:rsidR="00D20DA9" w:rsidRDefault="00566468" w:rsidP="00566468">
            <w:pPr>
              <w:pStyle w:val="Texto"/>
              <w:rPr>
                <w:lang w:val="pt-BR"/>
              </w:rPr>
            </w:pPr>
            <w:r>
              <w:rPr>
                <w:lang w:val="pt-BR"/>
              </w:rPr>
              <w:t xml:space="preserve">Ensino Fundamental no </w:t>
            </w:r>
            <w:r w:rsidR="00A64E76">
              <w:rPr>
                <w:lang w:val="pt-BR"/>
              </w:rPr>
              <w:t>Colégio Objetivo, Leme, SP</w:t>
            </w:r>
          </w:p>
          <w:p w14:paraId="151D8320" w14:textId="6A07273A" w:rsidR="00566468" w:rsidRPr="00566468" w:rsidRDefault="00566468" w:rsidP="00566468">
            <w:pPr>
              <w:pStyle w:val="Texto"/>
              <w:rPr>
                <w:lang w:val="pt-BR"/>
              </w:rPr>
            </w:pPr>
            <w:r>
              <w:rPr>
                <w:lang w:val="pt-BR"/>
              </w:rPr>
              <w:t>2010 – 2018</w:t>
            </w:r>
          </w:p>
          <w:p w14:paraId="126A231A" w14:textId="77777777" w:rsidR="00A64E76" w:rsidRPr="00A64E76" w:rsidRDefault="00A64E76" w:rsidP="00566468">
            <w:pPr>
              <w:pStyle w:val="Texto"/>
              <w:rPr>
                <w:lang w:val="pt-BR"/>
              </w:rPr>
            </w:pPr>
          </w:p>
          <w:p w14:paraId="1BA89DCE" w14:textId="3D57066A" w:rsidR="00A64E76" w:rsidRDefault="00566468" w:rsidP="00566468">
            <w:pPr>
              <w:pStyle w:val="Texto"/>
              <w:rPr>
                <w:lang w:val="pt-BR"/>
              </w:rPr>
            </w:pPr>
            <w:r>
              <w:rPr>
                <w:lang w:val="pt-BR"/>
              </w:rPr>
              <w:t xml:space="preserve">Ensino médio na </w:t>
            </w:r>
            <w:r w:rsidR="00A64E76">
              <w:rPr>
                <w:lang w:val="pt-BR"/>
              </w:rPr>
              <w:t xml:space="preserve">ETEC Dep. Salim </w:t>
            </w:r>
            <w:proofErr w:type="spellStart"/>
            <w:r w:rsidR="00A64E76">
              <w:rPr>
                <w:lang w:val="pt-BR"/>
              </w:rPr>
              <w:t>Sedeh</w:t>
            </w:r>
            <w:proofErr w:type="spellEnd"/>
            <w:r w:rsidR="00A64E76">
              <w:rPr>
                <w:lang w:val="pt-BR"/>
              </w:rPr>
              <w:t>, Leme, SP</w:t>
            </w:r>
          </w:p>
          <w:p w14:paraId="5C05F2A2" w14:textId="0B7319E0" w:rsidR="00566468" w:rsidRDefault="00566468" w:rsidP="00566468">
            <w:pPr>
              <w:pStyle w:val="Texto"/>
              <w:rPr>
                <w:lang w:val="pt-BR"/>
              </w:rPr>
            </w:pPr>
            <w:r>
              <w:rPr>
                <w:lang w:val="pt-BR"/>
              </w:rPr>
              <w:t>2019 – 2021</w:t>
            </w:r>
          </w:p>
          <w:p w14:paraId="59B46EE8" w14:textId="7A0F8D86" w:rsidR="00566468" w:rsidRDefault="00566468" w:rsidP="00566468">
            <w:pPr>
              <w:rPr>
                <w:lang w:val="pt-BR"/>
              </w:rPr>
            </w:pPr>
          </w:p>
          <w:p w14:paraId="625755FC" w14:textId="1D126DA2" w:rsidR="00566468" w:rsidRDefault="00E176EA" w:rsidP="00566468">
            <w:pPr>
              <w:pStyle w:val="Texto"/>
              <w:rPr>
                <w:lang w:val="pt-BR"/>
              </w:rPr>
            </w:pPr>
            <w:r>
              <w:rPr>
                <w:lang w:val="pt-BR"/>
              </w:rPr>
              <w:t xml:space="preserve">Curso técnico de desenvolvimento de sistemas </w:t>
            </w:r>
            <w:r w:rsidR="00566468">
              <w:rPr>
                <w:lang w:val="pt-BR"/>
              </w:rPr>
              <w:t xml:space="preserve">na ETEC Dep. Salim </w:t>
            </w:r>
            <w:proofErr w:type="spellStart"/>
            <w:r w:rsidR="00566468">
              <w:rPr>
                <w:lang w:val="pt-BR"/>
              </w:rPr>
              <w:t>Sedeh</w:t>
            </w:r>
            <w:proofErr w:type="spellEnd"/>
            <w:r w:rsidR="00566468">
              <w:rPr>
                <w:lang w:val="pt-BR"/>
              </w:rPr>
              <w:t>, Leme, SP</w:t>
            </w:r>
          </w:p>
          <w:p w14:paraId="283F4D8A" w14:textId="77777777" w:rsidR="00A64E76" w:rsidRDefault="00566468" w:rsidP="00E176EA">
            <w:pPr>
              <w:pStyle w:val="Texto"/>
              <w:rPr>
                <w:lang w:val="pt-BR"/>
              </w:rPr>
            </w:pPr>
            <w:r>
              <w:rPr>
                <w:lang w:val="pt-BR"/>
              </w:rPr>
              <w:t>2019 – 2021</w:t>
            </w:r>
          </w:p>
          <w:p w14:paraId="0E62B057" w14:textId="77777777" w:rsidR="00E176EA" w:rsidRDefault="00E176EA" w:rsidP="00E176EA">
            <w:pPr>
              <w:rPr>
                <w:lang w:val="pt-BR"/>
              </w:rPr>
            </w:pPr>
          </w:p>
          <w:p w14:paraId="63196F81" w14:textId="704BEBDB" w:rsidR="00E176EA" w:rsidRDefault="0057672E" w:rsidP="00E176EA">
            <w:pPr>
              <w:pStyle w:val="Texto"/>
              <w:rPr>
                <w:lang w:val="pt-BR"/>
              </w:rPr>
            </w:pPr>
            <w:r>
              <w:rPr>
                <w:lang w:val="pt-BR"/>
              </w:rPr>
              <w:t>2 módulos no c</w:t>
            </w:r>
            <w:r w:rsidR="00E176EA">
              <w:rPr>
                <w:lang w:val="pt-BR"/>
              </w:rPr>
              <w:t xml:space="preserve">urso técnico em multimídias na ETEC Dep. Salim </w:t>
            </w:r>
            <w:proofErr w:type="spellStart"/>
            <w:r w:rsidR="00E176EA">
              <w:rPr>
                <w:lang w:val="pt-BR"/>
              </w:rPr>
              <w:t>Sedeh</w:t>
            </w:r>
            <w:proofErr w:type="spellEnd"/>
            <w:r w:rsidR="00E176EA">
              <w:rPr>
                <w:lang w:val="pt-BR"/>
              </w:rPr>
              <w:t>, Leme, SP</w:t>
            </w:r>
          </w:p>
          <w:p w14:paraId="61D79A80" w14:textId="0B82344B" w:rsidR="00E176EA" w:rsidRDefault="00E176EA" w:rsidP="00E176EA">
            <w:pPr>
              <w:pStyle w:val="Texto"/>
              <w:rPr>
                <w:lang w:val="pt-BR"/>
              </w:rPr>
            </w:pPr>
            <w:r>
              <w:rPr>
                <w:lang w:val="pt-BR"/>
              </w:rPr>
              <w:t xml:space="preserve">2021 – </w:t>
            </w:r>
            <w:r w:rsidR="0057672E">
              <w:rPr>
                <w:lang w:val="pt-BR"/>
              </w:rPr>
              <w:t>2021</w:t>
            </w:r>
          </w:p>
          <w:p w14:paraId="1D1CDE9D" w14:textId="5FB11B6F" w:rsidR="00C951F3" w:rsidRDefault="00C951F3" w:rsidP="00C951F3">
            <w:pPr>
              <w:rPr>
                <w:lang w:val="pt-BR"/>
              </w:rPr>
            </w:pPr>
          </w:p>
          <w:p w14:paraId="5EFD3E1C" w14:textId="6F07DC59" w:rsidR="00C951F3" w:rsidRDefault="00C951F3" w:rsidP="00C951F3">
            <w:pPr>
              <w:pStyle w:val="Texto"/>
              <w:rPr>
                <w:lang w:val="pt-BR"/>
              </w:rPr>
            </w:pPr>
            <w:r>
              <w:rPr>
                <w:lang w:val="pt-BR"/>
              </w:rPr>
              <w:t xml:space="preserve">Curso </w:t>
            </w:r>
            <w:r w:rsidR="001F217B">
              <w:rPr>
                <w:lang w:val="pt-BR"/>
              </w:rPr>
              <w:t>de Desenvolvimento de Software Multiplataforma</w:t>
            </w:r>
            <w:r>
              <w:rPr>
                <w:lang w:val="pt-BR"/>
              </w:rPr>
              <w:t xml:space="preserve"> na </w:t>
            </w:r>
            <w:r w:rsidR="001F217B">
              <w:rPr>
                <w:lang w:val="pt-BR"/>
              </w:rPr>
              <w:t>FA</w:t>
            </w:r>
            <w:r>
              <w:rPr>
                <w:lang w:val="pt-BR"/>
              </w:rPr>
              <w:t xml:space="preserve">TEC </w:t>
            </w:r>
            <w:r w:rsidR="001F217B">
              <w:rPr>
                <w:lang w:val="pt-BR"/>
              </w:rPr>
              <w:t xml:space="preserve">de Araras </w:t>
            </w:r>
            <w:proofErr w:type="spellStart"/>
            <w:r w:rsidR="001F217B">
              <w:rPr>
                <w:lang w:val="pt-BR"/>
              </w:rPr>
              <w:t>Araras</w:t>
            </w:r>
            <w:proofErr w:type="spellEnd"/>
            <w:r>
              <w:rPr>
                <w:lang w:val="pt-BR"/>
              </w:rPr>
              <w:t>, SP</w:t>
            </w:r>
          </w:p>
          <w:p w14:paraId="1FB2B5BC" w14:textId="77777777" w:rsidR="00E176EA" w:rsidRDefault="001F217B" w:rsidP="00C951F3">
            <w:pPr>
              <w:pStyle w:val="Texto"/>
              <w:rPr>
                <w:lang w:val="pt-BR"/>
              </w:rPr>
            </w:pPr>
            <w:r>
              <w:rPr>
                <w:lang w:val="pt-BR"/>
              </w:rPr>
              <w:t>2022</w:t>
            </w:r>
            <w:r w:rsidR="00C951F3">
              <w:rPr>
                <w:lang w:val="pt-BR"/>
              </w:rPr>
              <w:t xml:space="preserve"> – </w:t>
            </w:r>
            <w:r>
              <w:rPr>
                <w:lang w:val="pt-BR"/>
              </w:rPr>
              <w:t>Cursando</w:t>
            </w:r>
          </w:p>
          <w:p w14:paraId="6301214E" w14:textId="15BD715D" w:rsidR="00882EC2" w:rsidRPr="00882EC2" w:rsidRDefault="00882EC2" w:rsidP="00882EC2">
            <w:pPr>
              <w:rPr>
                <w:lang w:val="pt-BR"/>
              </w:rPr>
            </w:pPr>
          </w:p>
        </w:tc>
        <w:tc>
          <w:tcPr>
            <w:tcW w:w="6262" w:type="dxa"/>
            <w:gridSpan w:val="2"/>
            <w:vAlign w:val="center"/>
          </w:tcPr>
          <w:p w14:paraId="1F2C858B" w14:textId="77777777" w:rsidR="00F26D94" w:rsidRDefault="00F26D94" w:rsidP="00F26D94">
            <w:pPr>
              <w:pStyle w:val="Texto"/>
              <w:rPr>
                <w:lang w:val="pt-BR"/>
              </w:rPr>
            </w:pPr>
            <w:r>
              <w:rPr>
                <w:lang w:val="pt-BR"/>
              </w:rPr>
              <w:t>Ferramentas do pacote Office</w:t>
            </w:r>
          </w:p>
          <w:p w14:paraId="0A0BFAC5" w14:textId="77777777" w:rsidR="00F26D94" w:rsidRDefault="00F26D94" w:rsidP="00F26D94">
            <w:pPr>
              <w:rPr>
                <w:lang w:val="pt-BR"/>
              </w:rPr>
            </w:pPr>
          </w:p>
          <w:p w14:paraId="089FFFCE" w14:textId="77777777" w:rsidR="00F26D94" w:rsidRDefault="00F26D94" w:rsidP="00F26D94">
            <w:pPr>
              <w:pStyle w:val="Texto"/>
              <w:rPr>
                <w:lang w:val="pt-BR"/>
              </w:rPr>
            </w:pPr>
            <w:r>
              <w:rPr>
                <w:lang w:val="pt-BR"/>
              </w:rPr>
              <w:t>Ferramentas de edição de vídeo e imagem</w:t>
            </w:r>
          </w:p>
          <w:p w14:paraId="7D254A10" w14:textId="77777777" w:rsidR="00F26D94" w:rsidRDefault="00F26D94" w:rsidP="00F26D94">
            <w:pPr>
              <w:rPr>
                <w:lang w:val="pt-BR"/>
              </w:rPr>
            </w:pPr>
          </w:p>
          <w:p w14:paraId="1A974BEA" w14:textId="77777777" w:rsidR="00F26D94" w:rsidRDefault="00F26D94" w:rsidP="00F26D94">
            <w:pPr>
              <w:pStyle w:val="Texto"/>
              <w:rPr>
                <w:lang w:val="pt-BR"/>
              </w:rPr>
            </w:pPr>
            <w:r>
              <w:rPr>
                <w:lang w:val="pt-BR"/>
              </w:rPr>
              <w:t>Formatação de computadores</w:t>
            </w:r>
          </w:p>
          <w:p w14:paraId="39480C7A" w14:textId="77777777" w:rsidR="00F26D94" w:rsidRDefault="00F26D94" w:rsidP="00F26D94">
            <w:pPr>
              <w:rPr>
                <w:sz w:val="22"/>
                <w:szCs w:val="22"/>
                <w:lang w:val="pt-BR"/>
              </w:rPr>
            </w:pPr>
          </w:p>
          <w:p w14:paraId="1C136E34" w14:textId="12FF78C1" w:rsidR="00F26D94" w:rsidRDefault="00F26D94" w:rsidP="00F26D94">
            <w:pPr>
              <w:pStyle w:val="Texto"/>
              <w:rPr>
                <w:lang w:val="pt-BR"/>
              </w:rPr>
            </w:pPr>
            <w:r>
              <w:rPr>
                <w:lang w:val="pt-BR"/>
              </w:rPr>
              <w:t xml:space="preserve">Linguagens de programação: </w:t>
            </w:r>
            <w:r>
              <w:rPr>
                <w:lang w:val="pt-BR"/>
              </w:rPr>
              <w:br/>
              <w:t xml:space="preserve">HTML, CSS, </w:t>
            </w:r>
            <w:proofErr w:type="spellStart"/>
            <w:r>
              <w:rPr>
                <w:lang w:val="pt-BR"/>
              </w:rPr>
              <w:t>Bootstrap</w:t>
            </w:r>
            <w:proofErr w:type="spellEnd"/>
            <w:r>
              <w:rPr>
                <w:lang w:val="pt-BR"/>
              </w:rPr>
              <w:t xml:space="preserve">, </w:t>
            </w:r>
            <w:r w:rsidR="000C27F5">
              <w:rPr>
                <w:lang w:val="pt-BR"/>
              </w:rPr>
              <w:t>Javascript</w:t>
            </w:r>
            <w:r>
              <w:rPr>
                <w:lang w:val="pt-BR"/>
              </w:rPr>
              <w:t>, C++, C#.</w:t>
            </w:r>
          </w:p>
          <w:p w14:paraId="78C7AFE9" w14:textId="1FB46952" w:rsidR="000C27F5" w:rsidRDefault="000C27F5" w:rsidP="000C27F5">
            <w:pPr>
              <w:rPr>
                <w:lang w:val="pt-BR"/>
              </w:rPr>
            </w:pPr>
          </w:p>
          <w:p w14:paraId="6E194C7E" w14:textId="62ABD90E" w:rsidR="00F26D94" w:rsidRDefault="000C27F5" w:rsidP="000C27F5">
            <w:pPr>
              <w:pStyle w:val="Texto"/>
              <w:rPr>
                <w:lang w:val="pt-BR"/>
              </w:rPr>
            </w:pPr>
            <w:r>
              <w:rPr>
                <w:lang w:val="pt-BR"/>
              </w:rPr>
              <w:t>Facilidade em aprender e compreender novas linguagens de programação</w:t>
            </w:r>
          </w:p>
          <w:p w14:paraId="018ACF93" w14:textId="77777777" w:rsidR="00F26D94" w:rsidRPr="00F26D94" w:rsidRDefault="00F26D94" w:rsidP="00F26D94">
            <w:pPr>
              <w:rPr>
                <w:lang w:val="pt-BR"/>
              </w:rPr>
            </w:pPr>
          </w:p>
          <w:p w14:paraId="3077781D" w14:textId="77777777" w:rsidR="00F26D94" w:rsidRDefault="00F26D94" w:rsidP="00F26D94">
            <w:pPr>
              <w:pStyle w:val="Texto"/>
              <w:rPr>
                <w:lang w:val="pt-BR"/>
              </w:rPr>
            </w:pPr>
            <w:r>
              <w:rPr>
                <w:lang w:val="pt-BR" w:bidi="pt-BR"/>
              </w:rPr>
              <w:t xml:space="preserve"> </w:t>
            </w:r>
          </w:p>
          <w:p w14:paraId="294F77F2" w14:textId="431E6203" w:rsidR="00F26D94" w:rsidRPr="00F26D94" w:rsidRDefault="00F26D94" w:rsidP="00F26D94">
            <w:pPr>
              <w:rPr>
                <w:lang w:val="pt-BR"/>
              </w:rPr>
            </w:pPr>
          </w:p>
        </w:tc>
      </w:tr>
      <w:tr w:rsidR="00A64E76" w:rsidRPr="003047E5" w14:paraId="33F68EEC" w14:textId="77777777" w:rsidTr="00F26D94">
        <w:trPr>
          <w:trHeight w:val="58"/>
          <w:jc w:val="center"/>
        </w:trPr>
        <w:tc>
          <w:tcPr>
            <w:tcW w:w="4250" w:type="dxa"/>
            <w:vMerge w:val="restart"/>
            <w:shd w:val="clear" w:color="auto" w:fill="F2F2F2" w:themeFill="background1" w:themeFillShade="F2"/>
            <w:vAlign w:val="center"/>
          </w:tcPr>
          <w:p w14:paraId="26EE140D" w14:textId="72F7F428" w:rsidR="00CD50FD" w:rsidRPr="003047E5" w:rsidRDefault="001D5EFE" w:rsidP="00D20DA9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COMUNICAÇÃO</w:t>
            </w:r>
            <w:r w:rsidR="00D26A79" w:rsidRPr="003047E5">
              <w:rPr>
                <w:lang w:val="pt-BR" w:bidi="pt-BR"/>
              </w:rPr>
              <w:t xml:space="preserve"> </w:t>
            </w:r>
            <w:sdt>
              <w:sdtPr>
                <w:rPr>
                  <w:rStyle w:val="Destacar"/>
                  <w:lang w:val="pt-BR"/>
                </w:rPr>
                <w:id w:val="-1622227774"/>
                <w:placeholder>
                  <w:docPart w:val="6C5DAB9E2C424AB5A60C70DF1D6B304E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Destacar"/>
                </w:rPr>
              </w:sdtEndPr>
              <w:sdtContent>
                <w:r w:rsidR="00D26A79" w:rsidRPr="003047E5">
                  <w:rPr>
                    <w:rStyle w:val="Destacar"/>
                    <w:lang w:val="pt-BR" w:bidi="pt-BR"/>
                  </w:rPr>
                  <w:t>—</w:t>
                </w:r>
              </w:sdtContent>
            </w:sdt>
          </w:p>
        </w:tc>
        <w:tc>
          <w:tcPr>
            <w:tcW w:w="2710" w:type="dxa"/>
            <w:vMerge w:val="restart"/>
            <w:shd w:val="clear" w:color="auto" w:fill="303848" w:themeFill="accent1"/>
            <w:vAlign w:val="center"/>
          </w:tcPr>
          <w:p w14:paraId="1683EEFF" w14:textId="76E24AB2" w:rsidR="00CD50FD" w:rsidRPr="003047E5" w:rsidRDefault="00F26D94" w:rsidP="00D20DA9">
            <w:pPr>
              <w:pStyle w:val="Ttulo1"/>
              <w:rPr>
                <w:lang w:val="pt-BR"/>
              </w:rPr>
            </w:pPr>
            <w:sdt>
              <w:sdtPr>
                <w:rPr>
                  <w:lang w:val="pt-BR"/>
                </w:rPr>
                <w:id w:val="-1748876717"/>
                <w:placeholder>
                  <w:docPart w:val="D83ED35AF4314C78BBF912C9037C81FE"/>
                </w:placeholder>
                <w:temporary/>
                <w:showingPlcHdr/>
                <w15:appearance w15:val="hidden"/>
                <w:text/>
              </w:sdtPr>
              <w:sdtContent>
                <w:r w:rsidRPr="003047E5">
                  <w:rPr>
                    <w:lang w:val="pt-BR" w:bidi="pt-BR"/>
                  </w:rPr>
                  <w:t>EXPERIÊNCIA</w:t>
                </w:r>
              </w:sdtContent>
            </w:sdt>
          </w:p>
        </w:tc>
        <w:tc>
          <w:tcPr>
            <w:tcW w:w="3552" w:type="dxa"/>
            <w:tcBorders>
              <w:bottom w:val="single" w:sz="18" w:space="0" w:color="BF9268" w:themeColor="accent2"/>
            </w:tcBorders>
          </w:tcPr>
          <w:p w14:paraId="5E746FEC" w14:textId="77777777" w:rsidR="00CD50FD" w:rsidRPr="003047E5" w:rsidRDefault="00CD50FD">
            <w:pPr>
              <w:rPr>
                <w:lang w:val="pt-BR"/>
              </w:rPr>
            </w:pPr>
          </w:p>
        </w:tc>
      </w:tr>
      <w:tr w:rsidR="00A64E76" w:rsidRPr="003047E5" w14:paraId="22AD611D" w14:textId="77777777" w:rsidTr="00F26D94">
        <w:trPr>
          <w:trHeight w:val="371"/>
          <w:jc w:val="center"/>
        </w:trPr>
        <w:tc>
          <w:tcPr>
            <w:tcW w:w="4250" w:type="dxa"/>
            <w:vMerge/>
            <w:shd w:val="clear" w:color="auto" w:fill="F2F2F2" w:themeFill="background1" w:themeFillShade="F2"/>
            <w:vAlign w:val="center"/>
          </w:tcPr>
          <w:p w14:paraId="14D5B394" w14:textId="77777777" w:rsidR="00CD50FD" w:rsidRPr="003047E5" w:rsidRDefault="00CD50FD" w:rsidP="00CD50FD">
            <w:pPr>
              <w:pStyle w:val="Ttulo2"/>
              <w:rPr>
                <w:spacing w:val="32"/>
                <w:lang w:val="pt-BR"/>
              </w:rPr>
            </w:pPr>
          </w:p>
        </w:tc>
        <w:tc>
          <w:tcPr>
            <w:tcW w:w="2710" w:type="dxa"/>
            <w:vMerge/>
            <w:shd w:val="clear" w:color="auto" w:fill="303848" w:themeFill="accent1"/>
            <w:vAlign w:val="center"/>
          </w:tcPr>
          <w:p w14:paraId="6556DEF3" w14:textId="77777777" w:rsidR="00CD50FD" w:rsidRPr="003047E5" w:rsidRDefault="00CD50FD" w:rsidP="00CD50FD">
            <w:pPr>
              <w:pStyle w:val="Ttulo1"/>
              <w:rPr>
                <w:lang w:val="pt-BR"/>
              </w:rPr>
            </w:pPr>
          </w:p>
        </w:tc>
        <w:tc>
          <w:tcPr>
            <w:tcW w:w="3552" w:type="dxa"/>
          </w:tcPr>
          <w:p w14:paraId="50B3F43B" w14:textId="3628A2AC" w:rsidR="00CD50FD" w:rsidRPr="003047E5" w:rsidRDefault="00CD50FD">
            <w:pPr>
              <w:rPr>
                <w:lang w:val="pt-BR"/>
              </w:rPr>
            </w:pPr>
          </w:p>
        </w:tc>
      </w:tr>
      <w:tr w:rsidR="00F26D94" w:rsidRPr="003047E5" w14:paraId="25A29E57" w14:textId="77777777" w:rsidTr="00F26D94">
        <w:trPr>
          <w:trHeight w:val="1875"/>
          <w:jc w:val="center"/>
        </w:trPr>
        <w:tc>
          <w:tcPr>
            <w:tcW w:w="4250" w:type="dxa"/>
            <w:shd w:val="clear" w:color="auto" w:fill="F2F2F2" w:themeFill="background1" w:themeFillShade="F2"/>
            <w:vAlign w:val="center"/>
          </w:tcPr>
          <w:p w14:paraId="738224B0" w14:textId="2FEBA8E4" w:rsidR="00F26D94" w:rsidRPr="00566468" w:rsidRDefault="00F26D94" w:rsidP="00F26D94">
            <w:pPr>
              <w:pStyle w:val="Texto"/>
              <w:jc w:val="both"/>
              <w:rPr>
                <w:lang w:val="pt-BR"/>
              </w:rPr>
            </w:pPr>
            <w:r>
              <w:rPr>
                <w:lang w:val="pt-BR"/>
              </w:rPr>
              <w:t>Tenho experiencia em trabalhos em equipe, possuo boa flexibilidade para lidar com assuntos e possuo inglês avançado.</w:t>
            </w:r>
          </w:p>
        </w:tc>
        <w:tc>
          <w:tcPr>
            <w:tcW w:w="6262" w:type="dxa"/>
            <w:gridSpan w:val="2"/>
            <w:vAlign w:val="center"/>
          </w:tcPr>
          <w:p w14:paraId="45B03F0A" w14:textId="77777777" w:rsidR="00F26D94" w:rsidRDefault="00F26D94" w:rsidP="00F26D94">
            <w:pPr>
              <w:pStyle w:val="TextoPequeno"/>
              <w:rPr>
                <w:lang w:val="pt-BR"/>
              </w:rPr>
            </w:pPr>
          </w:p>
          <w:p w14:paraId="64CC3E05" w14:textId="77777777" w:rsidR="00F26D94" w:rsidRDefault="00F26D94" w:rsidP="00F26D94">
            <w:pPr>
              <w:pStyle w:val="TextoPequeno"/>
              <w:rPr>
                <w:lang w:val="pt-BR"/>
              </w:rPr>
            </w:pPr>
          </w:p>
          <w:p w14:paraId="25455251" w14:textId="77777777" w:rsidR="00F26D94" w:rsidRDefault="00F26D94" w:rsidP="00F26D94">
            <w:pPr>
              <w:pStyle w:val="TextoPequeno"/>
              <w:rPr>
                <w:lang w:val="pt-BR"/>
              </w:rPr>
            </w:pPr>
          </w:p>
          <w:p w14:paraId="6D8F7F6C" w14:textId="0A742893" w:rsidR="00F26D94" w:rsidRPr="003047E5" w:rsidRDefault="00F26D94" w:rsidP="00F26D94">
            <w:pPr>
              <w:pStyle w:val="TextoPequeno"/>
              <w:rPr>
                <w:lang w:val="pt-BR"/>
              </w:rPr>
            </w:pPr>
            <w:r>
              <w:rPr>
                <w:lang w:val="pt-BR"/>
              </w:rPr>
              <w:t>Junho/2020 – setembro/2020</w:t>
            </w:r>
          </w:p>
          <w:p w14:paraId="3518336B" w14:textId="77777777" w:rsidR="00F26D94" w:rsidRPr="003047E5" w:rsidRDefault="00F26D94" w:rsidP="00F26D94">
            <w:pPr>
              <w:pStyle w:val="Texto"/>
              <w:rPr>
                <w:lang w:val="pt-BR"/>
              </w:rPr>
            </w:pPr>
            <w:r>
              <w:rPr>
                <w:lang w:val="pt-BR"/>
              </w:rPr>
              <w:t>Tradutor</w:t>
            </w:r>
            <w:r w:rsidRPr="003047E5">
              <w:rPr>
                <w:color w:val="BE9268"/>
                <w:lang w:val="pt-BR" w:bidi="pt-BR"/>
              </w:rPr>
              <w:t xml:space="preserve"> • </w:t>
            </w:r>
            <w:r>
              <w:rPr>
                <w:lang w:val="pt-BR"/>
              </w:rPr>
              <w:t>traduzir um Site</w:t>
            </w:r>
            <w:r w:rsidRPr="003047E5">
              <w:rPr>
                <w:color w:val="BE9268"/>
                <w:lang w:val="pt-BR" w:bidi="pt-BR"/>
              </w:rPr>
              <w:t xml:space="preserve"> • </w:t>
            </w:r>
            <w:r>
              <w:rPr>
                <w:lang w:val="pt-BR"/>
              </w:rPr>
              <w:t xml:space="preserve">London </w:t>
            </w:r>
            <w:proofErr w:type="spellStart"/>
            <w:r>
              <w:rPr>
                <w:lang w:val="pt-BR"/>
              </w:rPr>
              <w:t>English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School</w:t>
            </w:r>
            <w:proofErr w:type="spellEnd"/>
          </w:p>
          <w:p w14:paraId="7C7959F9" w14:textId="77777777" w:rsidR="00F26D94" w:rsidRPr="003047E5" w:rsidRDefault="00F26D94" w:rsidP="00F26D94">
            <w:pPr>
              <w:pStyle w:val="Texto"/>
              <w:rPr>
                <w:sz w:val="21"/>
                <w:lang w:val="pt-BR"/>
              </w:rPr>
            </w:pPr>
            <w:r w:rsidRPr="003047E5">
              <w:rPr>
                <w:sz w:val="21"/>
                <w:lang w:val="pt-BR" w:bidi="pt-BR"/>
              </w:rPr>
              <w:t xml:space="preserve"> </w:t>
            </w:r>
          </w:p>
          <w:p w14:paraId="567D97F2" w14:textId="384506FD" w:rsidR="00F26D94" w:rsidRPr="003047E5" w:rsidRDefault="00F26D94" w:rsidP="00F26D94">
            <w:pPr>
              <w:pStyle w:val="TextoPequeno"/>
              <w:rPr>
                <w:lang w:val="pt-BR"/>
              </w:rPr>
            </w:pPr>
            <w:r>
              <w:rPr>
                <w:lang w:val="pt-BR"/>
              </w:rPr>
              <w:t xml:space="preserve">Novembro/2020 – </w:t>
            </w:r>
            <w:r w:rsidR="000C27F5">
              <w:rPr>
                <w:lang w:val="pt-BR"/>
              </w:rPr>
              <w:t>abril</w:t>
            </w:r>
            <w:r>
              <w:rPr>
                <w:lang w:val="pt-BR"/>
              </w:rPr>
              <w:t xml:space="preserve">/2022   </w:t>
            </w:r>
          </w:p>
          <w:p w14:paraId="2B3B0DBC" w14:textId="77777777" w:rsidR="00F26D94" w:rsidRDefault="00F26D94" w:rsidP="00F26D94">
            <w:pPr>
              <w:pStyle w:val="Texto"/>
              <w:rPr>
                <w:lang w:val="pt-BR"/>
              </w:rPr>
            </w:pPr>
            <w:r>
              <w:rPr>
                <w:lang w:val="pt-BR"/>
              </w:rPr>
              <w:t>Social media</w:t>
            </w:r>
            <w:r w:rsidRPr="003047E5">
              <w:rPr>
                <w:color w:val="BE9268"/>
                <w:lang w:val="pt-BR" w:bidi="pt-BR"/>
              </w:rPr>
              <w:t xml:space="preserve"> • </w:t>
            </w:r>
            <w:r>
              <w:rPr>
                <w:lang w:val="pt-BR" w:bidi="pt-BR"/>
              </w:rPr>
              <w:t>gerar conteúdo</w:t>
            </w:r>
            <w:r w:rsidRPr="003047E5">
              <w:rPr>
                <w:color w:val="BE9268"/>
                <w:lang w:val="pt-BR" w:bidi="pt-BR"/>
              </w:rPr>
              <w:t xml:space="preserve"> • </w:t>
            </w:r>
            <w:r w:rsidRPr="005434A7">
              <w:rPr>
                <w:lang w:val="pt-BR"/>
              </w:rPr>
              <w:t xml:space="preserve">London </w:t>
            </w:r>
            <w:proofErr w:type="spellStart"/>
            <w:r w:rsidRPr="005434A7">
              <w:rPr>
                <w:lang w:val="pt-BR"/>
              </w:rPr>
              <w:t>English</w:t>
            </w:r>
            <w:proofErr w:type="spellEnd"/>
            <w:r w:rsidRPr="005434A7">
              <w:rPr>
                <w:lang w:val="pt-BR"/>
              </w:rPr>
              <w:t xml:space="preserve"> </w:t>
            </w:r>
            <w:proofErr w:type="spellStart"/>
            <w:r w:rsidRPr="005434A7">
              <w:rPr>
                <w:lang w:val="pt-BR"/>
              </w:rPr>
              <w:t>School</w:t>
            </w:r>
            <w:proofErr w:type="spellEnd"/>
          </w:p>
          <w:p w14:paraId="138AB194" w14:textId="77777777" w:rsidR="00F26D94" w:rsidRDefault="00F26D94" w:rsidP="00F26D94">
            <w:pPr>
              <w:rPr>
                <w:lang w:val="pt-BR"/>
              </w:rPr>
            </w:pPr>
          </w:p>
          <w:p w14:paraId="3443BC7C" w14:textId="77777777" w:rsidR="00F26D94" w:rsidRPr="003047E5" w:rsidRDefault="00F26D94" w:rsidP="00F26D94">
            <w:pPr>
              <w:pStyle w:val="Texto"/>
              <w:rPr>
                <w:lang w:val="pt-BR"/>
              </w:rPr>
            </w:pPr>
          </w:p>
        </w:tc>
      </w:tr>
      <w:tr w:rsidR="00F26D94" w:rsidRPr="003047E5" w14:paraId="325500BA" w14:textId="77777777" w:rsidTr="00F26D94">
        <w:trPr>
          <w:trHeight w:val="75"/>
          <w:jc w:val="center"/>
        </w:trPr>
        <w:tc>
          <w:tcPr>
            <w:tcW w:w="4250" w:type="dxa"/>
            <w:shd w:val="clear" w:color="auto" w:fill="F2F2F2" w:themeFill="background1" w:themeFillShade="F2"/>
          </w:tcPr>
          <w:p w14:paraId="19ADBB20" w14:textId="77777777" w:rsidR="00F26D94" w:rsidRPr="003047E5" w:rsidRDefault="00F26D94" w:rsidP="00F26D94">
            <w:pPr>
              <w:rPr>
                <w:lang w:val="pt-BR"/>
              </w:rPr>
            </w:pPr>
          </w:p>
        </w:tc>
        <w:tc>
          <w:tcPr>
            <w:tcW w:w="6262" w:type="dxa"/>
            <w:gridSpan w:val="2"/>
            <w:vAlign w:val="center"/>
          </w:tcPr>
          <w:p w14:paraId="3ED2A6C7" w14:textId="3F2BDC95" w:rsidR="00F26D94" w:rsidRPr="003047E5" w:rsidRDefault="00F26D94" w:rsidP="00F26D94">
            <w:pPr>
              <w:pStyle w:val="Texto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</w:p>
        </w:tc>
      </w:tr>
      <w:tr w:rsidR="00F26D94" w:rsidRPr="003047E5" w14:paraId="1982401D" w14:textId="77777777" w:rsidTr="00F26D94">
        <w:trPr>
          <w:trHeight w:val="84"/>
          <w:jc w:val="center"/>
        </w:trPr>
        <w:tc>
          <w:tcPr>
            <w:tcW w:w="4250" w:type="dxa"/>
          </w:tcPr>
          <w:p w14:paraId="0209B0A6" w14:textId="77777777" w:rsidR="00F26D94" w:rsidRPr="003047E5" w:rsidRDefault="00F26D94" w:rsidP="00F26D94">
            <w:pPr>
              <w:rPr>
                <w:lang w:val="pt-BR"/>
              </w:rPr>
            </w:pPr>
          </w:p>
        </w:tc>
        <w:tc>
          <w:tcPr>
            <w:tcW w:w="6262" w:type="dxa"/>
            <w:gridSpan w:val="2"/>
          </w:tcPr>
          <w:p w14:paraId="48CA71F3" w14:textId="77777777" w:rsidR="00F26D94" w:rsidRPr="003047E5" w:rsidRDefault="00F26D94" w:rsidP="00F26D94">
            <w:pPr>
              <w:rPr>
                <w:lang w:val="pt-BR"/>
              </w:rPr>
            </w:pPr>
          </w:p>
        </w:tc>
      </w:tr>
    </w:tbl>
    <w:p w14:paraId="4C084E71" w14:textId="77777777" w:rsidR="00C55D85" w:rsidRPr="003047E5" w:rsidRDefault="00C55D85" w:rsidP="00882EC2">
      <w:pPr>
        <w:rPr>
          <w:lang w:val="pt-BR"/>
        </w:rPr>
      </w:pPr>
    </w:p>
    <w:sectPr w:rsidR="00C55D85" w:rsidRPr="003047E5" w:rsidSect="003E3062">
      <w:headerReference w:type="default" r:id="rId9"/>
      <w:pgSz w:w="11906" w:h="16838" w:code="9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4E172" w14:textId="77777777" w:rsidR="00B71196" w:rsidRDefault="00B71196" w:rsidP="00F316AD">
      <w:r>
        <w:separator/>
      </w:r>
    </w:p>
  </w:endnote>
  <w:endnote w:type="continuationSeparator" w:id="0">
    <w:p w14:paraId="74024759" w14:textId="77777777" w:rsidR="00B71196" w:rsidRDefault="00B71196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7507B" w14:textId="77777777" w:rsidR="00B71196" w:rsidRDefault="00B71196" w:rsidP="00F316AD">
      <w:r>
        <w:separator/>
      </w:r>
    </w:p>
  </w:footnote>
  <w:footnote w:type="continuationSeparator" w:id="0">
    <w:p w14:paraId="61964E5F" w14:textId="77777777" w:rsidR="00B71196" w:rsidRDefault="00B71196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175EE" w14:textId="77777777" w:rsidR="00F316AD" w:rsidRPr="001700F2" w:rsidRDefault="00F316AD">
    <w:pPr>
      <w:pStyle w:val="Cabealho"/>
    </w:pPr>
    <w:r w:rsidRPr="001700F2">
      <w:rPr>
        <w:rFonts w:ascii="Times New Roman" w:eastAsia="Times New Roman" w:hAnsi="Times New Roman" w:cs="Times New Roman"/>
        <w:noProof/>
        <w:lang w:val="pt-BR" w:eastAsia="zh-TW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CEC2DF7" wp14:editId="2BAC25A3">
              <wp:simplePos x="0" y="0"/>
              <wp:positionH relativeFrom="column">
                <wp:posOffset>-914400</wp:posOffset>
              </wp:positionH>
              <wp:positionV relativeFrom="paragraph">
                <wp:posOffset>-508088</wp:posOffset>
              </wp:positionV>
              <wp:extent cx="7771130" cy="1330702"/>
              <wp:effectExtent l="0" t="0" r="1270" b="3175"/>
              <wp:wrapNone/>
              <wp:docPr id="6" name="Retângulo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33070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52FB05" id="Retângulo 7" o:spid="_x0000_s1026" alt="&quot;&quot;" style="position:absolute;margin-left:-1in;margin-top:-40pt;width:611.9pt;height:104.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" fillcolor="#303848 [3204]" stroked="f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76"/>
    <w:rsid w:val="000A56D6"/>
    <w:rsid w:val="000C27F5"/>
    <w:rsid w:val="001700F2"/>
    <w:rsid w:val="001871FF"/>
    <w:rsid w:val="001D5EFE"/>
    <w:rsid w:val="001F217B"/>
    <w:rsid w:val="001F4150"/>
    <w:rsid w:val="0029715D"/>
    <w:rsid w:val="002C56CA"/>
    <w:rsid w:val="003047E5"/>
    <w:rsid w:val="00397165"/>
    <w:rsid w:val="003E3062"/>
    <w:rsid w:val="0040233B"/>
    <w:rsid w:val="00471658"/>
    <w:rsid w:val="004923EC"/>
    <w:rsid w:val="004A226E"/>
    <w:rsid w:val="004C28D1"/>
    <w:rsid w:val="004D0355"/>
    <w:rsid w:val="004E6224"/>
    <w:rsid w:val="004F789E"/>
    <w:rsid w:val="00501EE9"/>
    <w:rsid w:val="00541960"/>
    <w:rsid w:val="00566468"/>
    <w:rsid w:val="0057672E"/>
    <w:rsid w:val="005D2581"/>
    <w:rsid w:val="00617740"/>
    <w:rsid w:val="006B75C2"/>
    <w:rsid w:val="006C363F"/>
    <w:rsid w:val="006C60E6"/>
    <w:rsid w:val="006E0773"/>
    <w:rsid w:val="007868EB"/>
    <w:rsid w:val="00794240"/>
    <w:rsid w:val="00805845"/>
    <w:rsid w:val="00882EC2"/>
    <w:rsid w:val="0089710E"/>
    <w:rsid w:val="00A55EF4"/>
    <w:rsid w:val="00A64E76"/>
    <w:rsid w:val="00A74E15"/>
    <w:rsid w:val="00B26302"/>
    <w:rsid w:val="00B71196"/>
    <w:rsid w:val="00C55D85"/>
    <w:rsid w:val="00C951F3"/>
    <w:rsid w:val="00CD50FD"/>
    <w:rsid w:val="00D00FF2"/>
    <w:rsid w:val="00D20DA9"/>
    <w:rsid w:val="00D26A79"/>
    <w:rsid w:val="00D76AB8"/>
    <w:rsid w:val="00DD5C35"/>
    <w:rsid w:val="00E176EA"/>
    <w:rsid w:val="00E83E91"/>
    <w:rsid w:val="00EA03EF"/>
    <w:rsid w:val="00F05D0E"/>
    <w:rsid w:val="00F26D94"/>
    <w:rsid w:val="00F316AD"/>
    <w:rsid w:val="00F42CE5"/>
    <w:rsid w:val="00FD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19B4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Ttulo1">
    <w:name w:val="heading 1"/>
    <w:basedOn w:val="Normal"/>
    <w:next w:val="Normal"/>
    <w:link w:val="Ttulo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Ttulo2">
    <w:name w:val="heading 2"/>
    <w:basedOn w:val="Normal"/>
    <w:next w:val="Normal"/>
    <w:link w:val="Ttulo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20DA9"/>
    <w:rPr>
      <w:color w:val="000000" w:themeColor="text1"/>
    </w:rPr>
  </w:style>
  <w:style w:type="paragraph" w:styleId="Rodap">
    <w:name w:val="footer"/>
    <w:basedOn w:val="Normal"/>
    <w:link w:val="Rodap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D20DA9"/>
    <w:rPr>
      <w:color w:val="000000" w:themeColor="text1"/>
    </w:rPr>
  </w:style>
  <w:style w:type="table" w:styleId="Tabelacomgrade">
    <w:name w:val="Table Grid"/>
    <w:basedOn w:val="Tabela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tuloChar">
    <w:name w:val="Título Char"/>
    <w:basedOn w:val="Fontepargpadro"/>
    <w:link w:val="Ttulo"/>
    <w:rsid w:val="00D20DA9"/>
    <w:rPr>
      <w:rFonts w:cs="Times New Roman (Body CS)"/>
      <w:color w:val="303848" w:themeColor="accent1"/>
      <w:spacing w:val="80"/>
      <w:sz w:val="52"/>
    </w:rPr>
  </w:style>
  <w:style w:type="paragraph" w:styleId="Subttulo">
    <w:name w:val="Subtitle"/>
    <w:basedOn w:val="Normal"/>
    <w:next w:val="Normal"/>
    <w:link w:val="Subttulo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tuloChar">
    <w:name w:val="Subtítulo Char"/>
    <w:basedOn w:val="Fontepargpadro"/>
    <w:link w:val="Subttulo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Ttulo1Char">
    <w:name w:val="Título 1 Char"/>
    <w:basedOn w:val="Fontepargpadro"/>
    <w:link w:val="Ttulo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o">
    <w:name w:val="Texto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Ttulo2Char">
    <w:name w:val="Título 2 Char"/>
    <w:basedOn w:val="Fontepargpadro"/>
    <w:link w:val="Ttulo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TextoPequeno">
    <w:name w:val="TextoPequeno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TextodoEspaoReservado">
    <w:name w:val="Placeholder Text"/>
    <w:basedOn w:val="Fontepargpadro"/>
    <w:uiPriority w:val="99"/>
    <w:semiHidden/>
    <w:rsid w:val="00D20DA9"/>
    <w:rPr>
      <w:color w:val="808080"/>
    </w:rPr>
  </w:style>
  <w:style w:type="character" w:customStyle="1" w:styleId="Destacar">
    <w:name w:val="Destacar"/>
    <w:basedOn w:val="Fontepargpadro"/>
    <w:uiPriority w:val="1"/>
    <w:qFormat/>
    <w:rsid w:val="00D26A79"/>
    <w:rPr>
      <w:color w:val="BF9268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1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rilo%20Alto&#233;\AppData\Roaming\Microsoft\Templates\Curr&#237;culo%20minimalist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9D160EF9074D4D9A1D89B9323176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FD3667-33CF-446C-ABE6-3355DD4BDEE5}"/>
      </w:docPartPr>
      <w:docPartBody>
        <w:p w:rsidR="009212BE" w:rsidRDefault="00E40328">
          <w:pPr>
            <w:pStyle w:val="789D160EF9074D4D9A1D89B932317686"/>
          </w:pPr>
          <w:r w:rsidRPr="003047E5">
            <w:rPr>
              <w:lang w:bidi="pt-BR"/>
            </w:rPr>
            <w:t>OBJETIVO</w:t>
          </w:r>
        </w:p>
      </w:docPartBody>
    </w:docPart>
    <w:docPart>
      <w:docPartPr>
        <w:name w:val="EFBB87CB3AAE4B438EB05DFC4DD74D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1B5E69-A1F8-4717-A37C-BF24CBE056BC}"/>
      </w:docPartPr>
      <w:docPartBody>
        <w:p w:rsidR="009212BE" w:rsidRDefault="00E40328">
          <w:pPr>
            <w:pStyle w:val="EFBB87CB3AAE4B438EB05DFC4DD74D94"/>
          </w:pPr>
          <w:r w:rsidRPr="003047E5">
            <w:rPr>
              <w:lang w:bidi="pt-BR"/>
            </w:rPr>
            <w:t>FORMAÇÃO</w:t>
          </w:r>
        </w:p>
      </w:docPartBody>
    </w:docPart>
    <w:docPart>
      <w:docPartPr>
        <w:name w:val="AC2A76D3E13F4A8FBC24AA8B7C31E4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A43069-C91B-4BD8-BEBE-DA58D2442CF3}"/>
      </w:docPartPr>
      <w:docPartBody>
        <w:p w:rsidR="009212BE" w:rsidRDefault="00E40328">
          <w:pPr>
            <w:pStyle w:val="AC2A76D3E13F4A8FBC24AA8B7C31E402"/>
          </w:pPr>
          <w:r w:rsidRPr="003047E5">
            <w:rPr>
              <w:rStyle w:val="Destacar"/>
              <w:lang w:bidi="pt-BR"/>
            </w:rPr>
            <w:t>—</w:t>
          </w:r>
        </w:p>
      </w:docPartBody>
    </w:docPart>
    <w:docPart>
      <w:docPartPr>
        <w:name w:val="6C5DAB9E2C424AB5A60C70DF1D6B30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0BCB25-F160-4F35-9C34-5D7F9D7C771C}"/>
      </w:docPartPr>
      <w:docPartBody>
        <w:p w:rsidR="009212BE" w:rsidRDefault="00E40328">
          <w:pPr>
            <w:pStyle w:val="6C5DAB9E2C424AB5A60C70DF1D6B304E"/>
          </w:pPr>
          <w:r w:rsidRPr="003047E5">
            <w:rPr>
              <w:rStyle w:val="Destacar"/>
              <w:lang w:bidi="pt-BR"/>
            </w:rPr>
            <w:t>—</w:t>
          </w:r>
        </w:p>
      </w:docPartBody>
    </w:docPart>
    <w:docPart>
      <w:docPartPr>
        <w:name w:val="D83ED35AF4314C78BBF912C9037C81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F04752-D1D9-4907-8E3C-63E936C899A6}"/>
      </w:docPartPr>
      <w:docPartBody>
        <w:p w:rsidR="00000000" w:rsidRDefault="00A00CCC" w:rsidP="00A00CCC">
          <w:pPr>
            <w:pStyle w:val="D83ED35AF4314C78BBF912C9037C81FE"/>
          </w:pPr>
          <w:r w:rsidRPr="003047E5">
            <w:rPr>
              <w:lang w:bidi="pt-BR"/>
            </w:rPr>
            <w:t>EXPERIÊNCIA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28"/>
    <w:rsid w:val="000843D5"/>
    <w:rsid w:val="002301DD"/>
    <w:rsid w:val="007715A3"/>
    <w:rsid w:val="00915F19"/>
    <w:rsid w:val="009212BE"/>
    <w:rsid w:val="00A00CCC"/>
    <w:rsid w:val="00E40328"/>
    <w:rsid w:val="00FC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89D160EF9074D4D9A1D89B932317686">
    <w:name w:val="789D160EF9074D4D9A1D89B932317686"/>
  </w:style>
  <w:style w:type="paragraph" w:customStyle="1" w:styleId="EFBB87CB3AAE4B438EB05DFC4DD74D94">
    <w:name w:val="EFBB87CB3AAE4B438EB05DFC4DD74D94"/>
  </w:style>
  <w:style w:type="character" w:customStyle="1" w:styleId="Destacar">
    <w:name w:val="Destacar"/>
    <w:basedOn w:val="Fontepargpadro"/>
    <w:uiPriority w:val="1"/>
    <w:qFormat/>
    <w:rsid w:val="00A00CCC"/>
    <w:rPr>
      <w:color w:val="ED7D31" w:themeColor="accent2"/>
    </w:rPr>
  </w:style>
  <w:style w:type="paragraph" w:customStyle="1" w:styleId="AC2A76D3E13F4A8FBC24AA8B7C31E402">
    <w:name w:val="AC2A76D3E13F4A8FBC24AA8B7C31E402"/>
  </w:style>
  <w:style w:type="paragraph" w:customStyle="1" w:styleId="BA8020753A264703AFC36D70BB4CB6D6">
    <w:name w:val="BA8020753A264703AFC36D70BB4CB6D6"/>
  </w:style>
  <w:style w:type="paragraph" w:customStyle="1" w:styleId="E3518ADD8FFB408DBA69F5AB6A75657E">
    <w:name w:val="E3518ADD8FFB408DBA69F5AB6A75657E"/>
    <w:rsid w:val="00A00CCC"/>
  </w:style>
  <w:style w:type="paragraph" w:customStyle="1" w:styleId="6C5DAB9E2C424AB5A60C70DF1D6B304E">
    <w:name w:val="6C5DAB9E2C424AB5A60C70DF1D6B304E"/>
  </w:style>
  <w:style w:type="paragraph" w:customStyle="1" w:styleId="24AE8B7A1641419AB76C45291A4C60B8">
    <w:name w:val="24AE8B7A1641419AB76C45291A4C60B8"/>
    <w:rsid w:val="00A00CCC"/>
  </w:style>
  <w:style w:type="paragraph" w:customStyle="1" w:styleId="D83ED35AF4314C78BBF912C9037C81FE">
    <w:name w:val="D83ED35AF4314C78BBF912C9037C81FE"/>
    <w:rsid w:val="00A00C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minimalista</Template>
  <TotalTime>0</TotalTime>
  <Pages>1</Pages>
  <Words>208</Words>
  <Characters>1129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2021-08-24T00:15:00Z</dcterms:created>
  <dcterms:modified xsi:type="dcterms:W3CDTF">2022-04-07T13:17:00Z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